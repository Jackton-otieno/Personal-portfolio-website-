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766"/>
        <w:tblW w:w="114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7632"/>
      </w:tblGrid>
      <w:tr w:rsidR="001B2ABD" w14:paraId="177AEACB" w14:textId="77777777" w:rsidTr="000460E6">
        <w:trPr>
          <w:trHeight w:val="4410"/>
        </w:trPr>
        <w:tc>
          <w:tcPr>
            <w:tcW w:w="3600" w:type="dxa"/>
            <w:vAlign w:val="bottom"/>
          </w:tcPr>
          <w:p w14:paraId="08FE4034" w14:textId="21DE83BD" w:rsidR="001B2ABD" w:rsidRDefault="00DE35DA" w:rsidP="00EF52D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8F6019D" wp14:editId="40BC7EB6">
                  <wp:extent cx="2247743" cy="3286125"/>
                  <wp:effectExtent l="0" t="0" r="635" b="0"/>
                  <wp:docPr id="59254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403" cy="330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14:paraId="1CF1D2D3" w14:textId="77777777" w:rsidR="001B2ABD" w:rsidRDefault="001B2ABD" w:rsidP="00EF52D7">
            <w:pPr>
              <w:tabs>
                <w:tab w:val="left" w:pos="990"/>
              </w:tabs>
            </w:pPr>
          </w:p>
        </w:tc>
        <w:tc>
          <w:tcPr>
            <w:tcW w:w="7632" w:type="dxa"/>
            <w:vAlign w:val="bottom"/>
          </w:tcPr>
          <w:p w14:paraId="0431AA85" w14:textId="5623E3CE" w:rsidR="001B2ABD" w:rsidRDefault="00EF52D7" w:rsidP="00EF52D7">
            <w:pPr>
              <w:pStyle w:val="Title"/>
            </w:pPr>
            <w:r>
              <w:t>odongo jackton otieno</w:t>
            </w:r>
          </w:p>
          <w:p w14:paraId="75787F2C" w14:textId="77777777" w:rsidR="001B2ABD" w:rsidRDefault="00EF52D7" w:rsidP="00EF52D7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  <w:p w14:paraId="1665F5EF" w14:textId="77777777" w:rsidR="00EF52D7" w:rsidRPr="00EF52D7" w:rsidRDefault="00EF52D7" w:rsidP="00EF52D7"/>
          <w:p w14:paraId="31A8316C" w14:textId="77777777" w:rsidR="00EF52D7" w:rsidRPr="00EF52D7" w:rsidRDefault="00EF52D7" w:rsidP="00EF52D7">
            <w:pPr>
              <w:rPr>
                <w:b/>
                <w:bCs/>
                <w:u w:val="single"/>
              </w:rPr>
            </w:pPr>
            <w:r w:rsidRPr="00EF52D7">
              <w:rPr>
                <w:b/>
                <w:bCs/>
                <w:u w:val="single"/>
              </w:rPr>
              <w:t>PERSONAL STATEMENT</w:t>
            </w:r>
          </w:p>
          <w:p w14:paraId="79F07D77" w14:textId="22299E3C" w:rsidR="00EF52D7" w:rsidRPr="00EF52D7" w:rsidRDefault="00EF52D7" w:rsidP="00EF52D7">
            <w:pPr>
              <w:rPr>
                <w:b/>
                <w:bCs/>
                <w:u w:val="single"/>
              </w:rPr>
            </w:pPr>
            <w:r w:rsidRPr="00EF52D7">
              <w:rPr>
                <w:b/>
                <w:bCs/>
                <w:u w:val="single"/>
              </w:rPr>
              <w:t xml:space="preserve"> </w:t>
            </w:r>
          </w:p>
          <w:p w14:paraId="68815003" w14:textId="165FB6BC" w:rsidR="00EF52D7" w:rsidRPr="00EF52D7" w:rsidRDefault="00EF52D7" w:rsidP="00EF52D7">
            <w:pPr>
              <w:rPr>
                <w:lang w:val="en-KE"/>
              </w:rPr>
            </w:pPr>
            <w:r w:rsidRPr="00EF52D7">
              <w:rPr>
                <w:lang w:val="en-KE"/>
              </w:rPr>
              <w:t xml:space="preserve">An ambitious and enthusiastic University </w:t>
            </w:r>
            <w:proofErr w:type="gramStart"/>
            <w:r w:rsidRPr="00EF52D7">
              <w:rPr>
                <w:lang w:val="en-KE"/>
              </w:rPr>
              <w:t>Of</w:t>
            </w:r>
            <w:proofErr w:type="gramEnd"/>
            <w:r w:rsidRPr="00EF52D7">
              <w:rPr>
                <w:lang w:val="en-KE"/>
              </w:rPr>
              <w:t xml:space="preserve"> Nairobi- Chiromo Student partaking Bachelors in computer science degree passionate about leveraging technology to empower communities and drive social impact.</w:t>
            </w:r>
          </w:p>
          <w:p w14:paraId="5A749C25" w14:textId="77777777" w:rsidR="00EF52D7" w:rsidRPr="00EF52D7" w:rsidRDefault="00EF52D7" w:rsidP="00EF52D7">
            <w:pPr>
              <w:rPr>
                <w:u w:val="single"/>
              </w:rPr>
            </w:pPr>
          </w:p>
          <w:p w14:paraId="006756D5" w14:textId="3B292D36" w:rsidR="00EF52D7" w:rsidRPr="00EF52D7" w:rsidRDefault="00EF52D7" w:rsidP="00EF52D7"/>
        </w:tc>
      </w:tr>
      <w:tr w:rsidR="001B2ABD" w14:paraId="26E69C72" w14:textId="77777777" w:rsidTr="000460E6">
        <w:tc>
          <w:tcPr>
            <w:tcW w:w="3600" w:type="dxa"/>
          </w:tcPr>
          <w:sdt>
            <w:sdtPr>
              <w:id w:val="-1954003311"/>
              <w:placeholder>
                <w:docPart w:val="837F4F881559418B865E943A252B7C53"/>
              </w:placeholder>
              <w:temporary/>
              <w:showingPlcHdr/>
              <w15:appearance w15:val="hidden"/>
            </w:sdtPr>
            <w:sdtContent>
              <w:p w14:paraId="50F14B28" w14:textId="77777777" w:rsidR="00036450" w:rsidRPr="00CB0055" w:rsidRDefault="00CB0055" w:rsidP="00EF52D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59687BC4" w14:textId="0D31104F" w:rsidR="00587A50" w:rsidRPr="00587A50" w:rsidRDefault="00587A50" w:rsidP="00587A50">
            <w:pPr>
              <w:rPr>
                <w:lang w:val="en-KE"/>
              </w:rPr>
            </w:pPr>
            <w:r w:rsidRPr="00587A50">
              <w:rPr>
                <w:lang w:val="en-KE"/>
              </w:rPr>
              <w:t>Tel No: +254 7</w:t>
            </w:r>
            <w:r w:rsidR="0077001F">
              <w:rPr>
                <w:lang w:val="en-KE"/>
              </w:rPr>
              <w:t>99 966 722</w:t>
            </w:r>
          </w:p>
          <w:p w14:paraId="1861062B" w14:textId="77777777" w:rsidR="00587A50" w:rsidRPr="00587A50" w:rsidRDefault="00587A50" w:rsidP="00587A50">
            <w:pPr>
              <w:rPr>
                <w:lang w:val="en-KE"/>
              </w:rPr>
            </w:pPr>
            <w:r w:rsidRPr="00587A50">
              <w:rPr>
                <w:lang w:val="en-KE"/>
              </w:rPr>
              <w:t xml:space="preserve">P.O.BOX 10369-00100 NAIROBI </w:t>
            </w:r>
          </w:p>
          <w:p w14:paraId="4EFF28FD" w14:textId="4077F3AC" w:rsidR="004D3011" w:rsidRDefault="00587A50" w:rsidP="00EF52D7">
            <w:r>
              <w:t>Email: odongojacktonb@gmail.com</w:t>
            </w:r>
          </w:p>
          <w:sdt>
            <w:sdtPr>
              <w:id w:val="-1444214663"/>
              <w:placeholder>
                <w:docPart w:val="48901C6CD10B46D19D6196CD1C7C4DA4"/>
              </w:placeholder>
              <w:temporary/>
              <w:showingPlcHdr/>
              <w15:appearance w15:val="hidden"/>
            </w:sdtPr>
            <w:sdtContent>
              <w:p w14:paraId="3781D483" w14:textId="1454272C" w:rsidR="004D3011" w:rsidRDefault="00CB0055" w:rsidP="00587A5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4777324" w14:textId="029DAC11" w:rsidR="00587A50" w:rsidRDefault="00587A50" w:rsidP="00587A50">
            <w:r>
              <w:t>Football</w:t>
            </w:r>
          </w:p>
          <w:p w14:paraId="263E85A8" w14:textId="3EE2A171" w:rsidR="00587A50" w:rsidRDefault="00587A50" w:rsidP="00587A50">
            <w:r>
              <w:t xml:space="preserve">Programming </w:t>
            </w:r>
          </w:p>
          <w:p w14:paraId="30898CFC" w14:textId="6B4A2C32" w:rsidR="00587A50" w:rsidRDefault="00587A50" w:rsidP="00587A50">
            <w:r>
              <w:t>Reading Books.</w:t>
            </w:r>
          </w:p>
          <w:p w14:paraId="4FCE1BC2" w14:textId="77777777" w:rsidR="00587A50" w:rsidRDefault="00587A50" w:rsidP="00587A50"/>
          <w:p w14:paraId="2BA8A091" w14:textId="7B33C516" w:rsidR="004D3011" w:rsidRPr="004D3011" w:rsidRDefault="004D3011" w:rsidP="00EF52D7"/>
        </w:tc>
        <w:tc>
          <w:tcPr>
            <w:tcW w:w="250" w:type="dxa"/>
          </w:tcPr>
          <w:p w14:paraId="7F249E2F" w14:textId="77777777" w:rsidR="001B2ABD" w:rsidRDefault="001B2ABD" w:rsidP="00EF52D7">
            <w:pPr>
              <w:tabs>
                <w:tab w:val="left" w:pos="990"/>
              </w:tabs>
            </w:pPr>
          </w:p>
        </w:tc>
        <w:tc>
          <w:tcPr>
            <w:tcW w:w="7632" w:type="dxa"/>
          </w:tcPr>
          <w:sdt>
            <w:sdtPr>
              <w:id w:val="1049110328"/>
              <w:placeholder>
                <w:docPart w:val="5510FF7504314784958544B8C468350B"/>
              </w:placeholder>
              <w:temporary/>
              <w:showingPlcHdr/>
              <w15:appearance w15:val="hidden"/>
            </w:sdtPr>
            <w:sdtContent>
              <w:p w14:paraId="3AD5642A" w14:textId="77777777" w:rsidR="001B2ABD" w:rsidRDefault="00E25A26" w:rsidP="00EF52D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307971D" w14:textId="6C8C7D65" w:rsidR="000460E6" w:rsidRDefault="000460E6" w:rsidP="000460E6">
            <w:pPr>
              <w:pStyle w:val="Heading4"/>
              <w:rPr>
                <w:i/>
                <w:lang w:val="en-KE"/>
              </w:rPr>
            </w:pPr>
            <w:r w:rsidRPr="000460E6">
              <w:rPr>
                <w:i/>
                <w:lang w:val="en-KE"/>
              </w:rPr>
              <w:t xml:space="preserve">2023 to now            University </w:t>
            </w:r>
            <w:proofErr w:type="gramStart"/>
            <w:r w:rsidRPr="000460E6">
              <w:rPr>
                <w:i/>
                <w:lang w:val="en-KE"/>
              </w:rPr>
              <w:t>Of</w:t>
            </w:r>
            <w:proofErr w:type="gramEnd"/>
            <w:r w:rsidRPr="000460E6">
              <w:rPr>
                <w:i/>
                <w:lang w:val="en-KE"/>
              </w:rPr>
              <w:t xml:space="preserve"> Nairobi (Chiromo Campus)</w:t>
            </w:r>
          </w:p>
          <w:p w14:paraId="7129F33A" w14:textId="77777777" w:rsidR="00DE35DA" w:rsidRPr="000460E6" w:rsidRDefault="00DE35DA" w:rsidP="00DE35DA">
            <w:pPr>
              <w:rPr>
                <w:lang w:val="en-KE"/>
              </w:rPr>
            </w:pPr>
          </w:p>
          <w:p w14:paraId="553CDD32" w14:textId="74D8C35B" w:rsid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lang w:val="en-KE"/>
              </w:rPr>
              <w:t xml:space="preserve">                         </w:t>
            </w:r>
            <w:r>
              <w:rPr>
                <w:lang w:val="en-KE"/>
              </w:rPr>
              <w:t xml:space="preserve">      </w:t>
            </w:r>
            <w:r w:rsidRPr="000460E6">
              <w:rPr>
                <w:lang w:val="en-KE"/>
              </w:rPr>
              <w:t xml:space="preserve"> </w:t>
            </w:r>
            <w:r w:rsidR="00DE35DA">
              <w:rPr>
                <w:lang w:val="en-KE"/>
              </w:rPr>
              <w:t xml:space="preserve">  </w:t>
            </w:r>
            <w:r w:rsidR="00DE35DA" w:rsidRPr="000460E6">
              <w:rPr>
                <w:lang w:val="en-KE"/>
              </w:rPr>
              <w:t>Bachelor of Science</w:t>
            </w:r>
            <w:r w:rsidRPr="000460E6">
              <w:rPr>
                <w:lang w:val="en-KE"/>
              </w:rPr>
              <w:t xml:space="preserve"> in computer science </w:t>
            </w:r>
            <w:r w:rsidRPr="000460E6">
              <w:rPr>
                <w:lang w:val="en-KE"/>
              </w:rPr>
              <w:tab/>
              <w:t xml:space="preserve">   </w:t>
            </w:r>
            <w:r w:rsidRPr="000460E6">
              <w:rPr>
                <w:bCs/>
                <w:lang w:val="en-KE"/>
              </w:rPr>
              <w:t>ongoing</w:t>
            </w:r>
          </w:p>
          <w:p w14:paraId="2AD09181" w14:textId="77777777" w:rsidR="00DE35DA" w:rsidRPr="00DE35DA" w:rsidRDefault="00DE35DA" w:rsidP="00DE35DA">
            <w:pPr>
              <w:rPr>
                <w:lang w:val="en-KE"/>
              </w:rPr>
            </w:pPr>
          </w:p>
          <w:p w14:paraId="02491656" w14:textId="77777777" w:rsidR="005039E6" w:rsidRDefault="005039E6" w:rsidP="005039E6">
            <w:pPr>
              <w:rPr>
                <w:lang w:val="en-KE"/>
              </w:rPr>
            </w:pPr>
          </w:p>
          <w:p w14:paraId="6977F29A" w14:textId="452D983C" w:rsidR="005039E6" w:rsidRDefault="00587A50" w:rsidP="005039E6">
            <w:pPr>
              <w:rPr>
                <w:b/>
                <w:bCs/>
                <w:lang w:val="en-KE"/>
              </w:rPr>
            </w:pPr>
            <w:r w:rsidRPr="00587A50">
              <w:rPr>
                <w:b/>
                <w:bCs/>
                <w:lang w:val="en-KE"/>
              </w:rPr>
              <w:t xml:space="preserve">October 2024- November  </w:t>
            </w:r>
            <w:r>
              <w:rPr>
                <w:b/>
                <w:bCs/>
                <w:lang w:val="en-KE"/>
              </w:rPr>
              <w:t xml:space="preserve">         </w:t>
            </w:r>
            <w:r w:rsidRPr="00587A50">
              <w:rPr>
                <w:b/>
                <w:bCs/>
                <w:lang w:val="en-KE"/>
              </w:rPr>
              <w:t xml:space="preserve">  IBM</w:t>
            </w:r>
            <w:r>
              <w:rPr>
                <w:b/>
                <w:bCs/>
                <w:lang w:val="en-KE"/>
              </w:rPr>
              <w:t xml:space="preserve"> Certification</w:t>
            </w:r>
          </w:p>
          <w:p w14:paraId="77A7F0A3" w14:textId="0A994549" w:rsidR="00587A50" w:rsidRDefault="00587A50" w:rsidP="005039E6">
            <w:pPr>
              <w:rPr>
                <w:b/>
                <w:bCs/>
                <w:lang w:val="en-KE"/>
              </w:rPr>
            </w:pPr>
            <w:r>
              <w:rPr>
                <w:b/>
                <w:bCs/>
                <w:lang w:val="en-KE"/>
              </w:rPr>
              <w:t xml:space="preserve">                                                    Cybersecurity Fundamentals </w:t>
            </w:r>
          </w:p>
          <w:p w14:paraId="03D78170" w14:textId="77777777" w:rsidR="00DE35DA" w:rsidRPr="000460E6" w:rsidRDefault="00DE35DA" w:rsidP="005039E6">
            <w:pPr>
              <w:rPr>
                <w:b/>
                <w:bCs/>
                <w:lang w:val="en-KE"/>
              </w:rPr>
            </w:pPr>
          </w:p>
          <w:p w14:paraId="1AFEA0B5" w14:textId="296FCD13" w:rsidR="000460E6" w:rsidRP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 xml:space="preserve"> </w:t>
            </w:r>
            <w:r>
              <w:rPr>
                <w:bCs/>
                <w:lang w:val="en-KE"/>
              </w:rPr>
              <w:t xml:space="preserve">  </w:t>
            </w:r>
          </w:p>
          <w:p w14:paraId="35680C8E" w14:textId="77777777" w:rsidR="000460E6" w:rsidRP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>2022-2023</w:t>
            </w:r>
            <w:r w:rsidRPr="000460E6">
              <w:rPr>
                <w:bCs/>
                <w:lang w:val="en-KE"/>
              </w:rPr>
              <w:tab/>
              <w:t xml:space="preserve"> Chrisco Computer Training Institution</w:t>
            </w:r>
          </w:p>
          <w:p w14:paraId="33464A8F" w14:textId="77777777" w:rsidR="00DE35DA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 xml:space="preserve">                                      </w:t>
            </w:r>
            <w:r w:rsidRPr="000460E6">
              <w:rPr>
                <w:lang w:val="en-KE"/>
              </w:rPr>
              <w:t xml:space="preserve"> certificate in computer packages </w:t>
            </w:r>
            <w:r w:rsidRPr="000460E6">
              <w:rPr>
                <w:bCs/>
                <w:lang w:val="en-KE"/>
              </w:rPr>
              <w:t xml:space="preserve">           </w:t>
            </w:r>
            <w:r>
              <w:rPr>
                <w:bCs/>
                <w:lang w:val="en-KE"/>
              </w:rPr>
              <w:t xml:space="preserve">       </w:t>
            </w:r>
            <w:r w:rsidRPr="000460E6">
              <w:rPr>
                <w:bCs/>
                <w:lang w:val="en-KE"/>
              </w:rPr>
              <w:t xml:space="preserve"> Distinction </w:t>
            </w:r>
          </w:p>
          <w:p w14:paraId="73B68464" w14:textId="7D8D5D6E" w:rsidR="000460E6" w:rsidRP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 xml:space="preserve">                             </w:t>
            </w:r>
          </w:p>
          <w:p w14:paraId="3C01E43E" w14:textId="77777777" w:rsidR="000460E6" w:rsidRPr="000460E6" w:rsidRDefault="000460E6" w:rsidP="000460E6">
            <w:pPr>
              <w:pStyle w:val="Heading4"/>
              <w:rPr>
                <w:lang w:val="en-KE"/>
              </w:rPr>
            </w:pPr>
            <w:r w:rsidRPr="000460E6">
              <w:rPr>
                <w:lang w:val="en-KE"/>
              </w:rPr>
              <w:t xml:space="preserve"> </w:t>
            </w:r>
          </w:p>
          <w:p w14:paraId="2F9DF85D" w14:textId="77777777" w:rsidR="000460E6" w:rsidRPr="000460E6" w:rsidRDefault="000460E6" w:rsidP="000460E6">
            <w:pPr>
              <w:pStyle w:val="Heading4"/>
              <w:rPr>
                <w:i/>
                <w:lang w:val="en-KE"/>
              </w:rPr>
            </w:pPr>
            <w:r w:rsidRPr="000460E6">
              <w:rPr>
                <w:i/>
                <w:lang w:val="en-KE"/>
              </w:rPr>
              <w:t>2019 -2022             Makini High school</w:t>
            </w:r>
          </w:p>
          <w:p w14:paraId="5A4DD975" w14:textId="2AD3894C" w:rsid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i/>
                <w:lang w:val="en-KE"/>
              </w:rPr>
              <w:t xml:space="preserve">                     </w:t>
            </w:r>
            <w:r w:rsidR="00534E3B">
              <w:rPr>
                <w:i/>
                <w:lang w:val="en-KE"/>
              </w:rPr>
              <w:t xml:space="preserve">      </w:t>
            </w:r>
            <w:r w:rsidRPr="000460E6">
              <w:rPr>
                <w:i/>
                <w:lang w:val="en-KE"/>
              </w:rPr>
              <w:t xml:space="preserve"> </w:t>
            </w:r>
            <w:r w:rsidRPr="000460E6">
              <w:rPr>
                <w:lang w:val="en-KE"/>
              </w:rPr>
              <w:t>Kenya Certificate of Secondary Education (</w:t>
            </w:r>
            <w:proofErr w:type="gramStart"/>
            <w:r w:rsidRPr="000460E6">
              <w:rPr>
                <w:lang w:val="en-KE"/>
              </w:rPr>
              <w:t xml:space="preserve">KCSE)   </w:t>
            </w:r>
            <w:proofErr w:type="gramEnd"/>
            <w:r w:rsidRPr="000460E6">
              <w:rPr>
                <w:lang w:val="en-KE"/>
              </w:rPr>
              <w:t xml:space="preserve">    </w:t>
            </w:r>
            <w:r>
              <w:rPr>
                <w:lang w:val="en-KE"/>
              </w:rPr>
              <w:t xml:space="preserve">      </w:t>
            </w:r>
            <w:r w:rsidRPr="000460E6">
              <w:rPr>
                <w:bCs/>
                <w:lang w:val="en-KE"/>
              </w:rPr>
              <w:t>B</w:t>
            </w:r>
          </w:p>
          <w:p w14:paraId="693784D9" w14:textId="77777777" w:rsidR="00DE35DA" w:rsidRPr="00DE35DA" w:rsidRDefault="00DE35DA" w:rsidP="00DE35DA">
            <w:pPr>
              <w:rPr>
                <w:lang w:val="en-KE"/>
              </w:rPr>
            </w:pPr>
          </w:p>
          <w:p w14:paraId="485A8A36" w14:textId="77777777" w:rsidR="000460E6" w:rsidRPr="000460E6" w:rsidRDefault="000460E6" w:rsidP="000460E6">
            <w:pPr>
              <w:rPr>
                <w:lang w:val="en-KE"/>
              </w:rPr>
            </w:pPr>
          </w:p>
          <w:p w14:paraId="779C36E4" w14:textId="77777777" w:rsidR="000460E6" w:rsidRPr="000460E6" w:rsidRDefault="000460E6" w:rsidP="000460E6">
            <w:pPr>
              <w:pStyle w:val="Heading4"/>
              <w:rPr>
                <w:i/>
                <w:lang w:val="en-KE"/>
              </w:rPr>
            </w:pPr>
            <w:r w:rsidRPr="000460E6">
              <w:rPr>
                <w:i/>
                <w:lang w:val="en-KE"/>
              </w:rPr>
              <w:t xml:space="preserve"> 2005 - 2018            Maranatha primary school</w:t>
            </w:r>
          </w:p>
          <w:p w14:paraId="3EF2BD6B" w14:textId="06923053" w:rsidR="000460E6" w:rsidRDefault="00534E3B" w:rsidP="000460E6">
            <w:pPr>
              <w:pStyle w:val="Heading4"/>
              <w:rPr>
                <w:bCs/>
                <w:lang w:val="en-KE"/>
              </w:rPr>
            </w:pPr>
            <w:r>
              <w:rPr>
                <w:lang w:val="en-KE"/>
              </w:rPr>
              <w:t xml:space="preserve">                           </w:t>
            </w:r>
            <w:r w:rsidR="000460E6" w:rsidRPr="000460E6">
              <w:rPr>
                <w:lang w:val="en-KE"/>
              </w:rPr>
              <w:t>Kenya Certificate of Primary Education (</w:t>
            </w:r>
            <w:proofErr w:type="gramStart"/>
            <w:r w:rsidR="000460E6" w:rsidRPr="000460E6">
              <w:rPr>
                <w:lang w:val="en-KE"/>
              </w:rPr>
              <w:t xml:space="preserve">KCPE)   </w:t>
            </w:r>
            <w:proofErr w:type="gramEnd"/>
            <w:r w:rsidR="000460E6" w:rsidRPr="000460E6">
              <w:rPr>
                <w:lang w:val="en-KE"/>
              </w:rPr>
              <w:t xml:space="preserve">   </w:t>
            </w:r>
            <w:r w:rsidR="000460E6" w:rsidRPr="000460E6">
              <w:rPr>
                <w:bCs/>
                <w:lang w:val="en-KE"/>
              </w:rPr>
              <w:t xml:space="preserve"> </w:t>
            </w:r>
            <w:r w:rsidR="000460E6">
              <w:rPr>
                <w:bCs/>
                <w:lang w:val="en-KE"/>
              </w:rPr>
              <w:t xml:space="preserve">         </w:t>
            </w:r>
            <w:r w:rsidR="000460E6" w:rsidRPr="000460E6">
              <w:rPr>
                <w:bCs/>
                <w:lang w:val="en-KE"/>
              </w:rPr>
              <w:t>378/500</w:t>
            </w:r>
          </w:p>
          <w:p w14:paraId="4D4F8EC2" w14:textId="77777777" w:rsidR="00DE35DA" w:rsidRPr="000460E6" w:rsidRDefault="00DE35DA" w:rsidP="00DE35DA">
            <w:pPr>
              <w:rPr>
                <w:lang w:val="en-KE"/>
              </w:rPr>
            </w:pPr>
          </w:p>
          <w:p w14:paraId="01597DA1" w14:textId="77777777" w:rsidR="000460E6" w:rsidRPr="000460E6" w:rsidRDefault="000460E6" w:rsidP="000460E6">
            <w:pPr>
              <w:pStyle w:val="Heading4"/>
              <w:rPr>
                <w:lang w:val="en-KE"/>
              </w:rPr>
            </w:pPr>
            <w:r w:rsidRPr="000460E6">
              <w:rPr>
                <w:lang w:val="en-KE"/>
              </w:rPr>
              <w:t xml:space="preserve"> </w:t>
            </w:r>
          </w:p>
          <w:p w14:paraId="27707919" w14:textId="2404BEA2" w:rsidR="00036450" w:rsidRPr="00036450" w:rsidRDefault="00036450" w:rsidP="00EF52D7">
            <w:pPr>
              <w:pStyle w:val="Heading4"/>
            </w:pPr>
          </w:p>
          <w:p w14:paraId="474F3D59" w14:textId="187F937A" w:rsidR="00036450" w:rsidRDefault="00000000" w:rsidP="008F2F5E">
            <w:pPr>
              <w:pStyle w:val="Date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001553383"/>
                <w:placeholder>
                  <w:docPart w:val="08A16AC90DAA44C18848D6BB77BF24F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</w:rPr>
              </w:sdtEndPr>
              <w:sdtContent>
                <w:r w:rsidR="00036450" w:rsidRPr="008F2F5E">
                  <w:rPr>
                    <w:b/>
                    <w:bCs/>
                  </w:rPr>
                  <w:t>WORK EXPERIENCE</w:t>
                </w:r>
              </w:sdtContent>
            </w:sdt>
          </w:p>
          <w:p w14:paraId="0F31CE97" w14:textId="77777777" w:rsidR="00534E3B" w:rsidRPr="00534E3B" w:rsidRDefault="00534E3B" w:rsidP="00534E3B"/>
          <w:p w14:paraId="39C793EB" w14:textId="50BA2ABB" w:rsidR="000460E6" w:rsidRP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 xml:space="preserve">June 2022 to </w:t>
            </w:r>
            <w:proofErr w:type="gramStart"/>
            <w:r w:rsidR="00534E3B" w:rsidRPr="000460E6">
              <w:rPr>
                <w:bCs/>
                <w:lang w:val="en-KE"/>
              </w:rPr>
              <w:t>July</w:t>
            </w:r>
            <w:r w:rsidRPr="000460E6">
              <w:rPr>
                <w:bCs/>
                <w:lang w:val="en-KE"/>
              </w:rPr>
              <w:t xml:space="preserve">  2022</w:t>
            </w:r>
            <w:proofErr w:type="gramEnd"/>
            <w:r w:rsidRPr="000460E6">
              <w:rPr>
                <w:bCs/>
                <w:lang w:val="en-KE"/>
              </w:rPr>
              <w:t xml:space="preserve">            Caetano Automotive company </w:t>
            </w:r>
          </w:p>
          <w:p w14:paraId="38826016" w14:textId="77777777" w:rsidR="000460E6" w:rsidRPr="000460E6" w:rsidRDefault="000460E6" w:rsidP="000460E6">
            <w:pPr>
              <w:pStyle w:val="Heading4"/>
              <w:rPr>
                <w:bCs/>
                <w:lang w:val="en-KE"/>
              </w:rPr>
            </w:pPr>
            <w:r w:rsidRPr="000460E6">
              <w:rPr>
                <w:bCs/>
                <w:lang w:val="en-KE"/>
              </w:rPr>
              <w:t xml:space="preserve">           Position                              intern</w:t>
            </w:r>
          </w:p>
          <w:p w14:paraId="6186F0A6" w14:textId="1FD9E741" w:rsidR="00534E3B" w:rsidRPr="005039E6" w:rsidRDefault="000460E6" w:rsidP="00534E3B">
            <w:pPr>
              <w:pStyle w:val="Heading4"/>
              <w:numPr>
                <w:ilvl w:val="0"/>
                <w:numId w:val="1"/>
              </w:numPr>
              <w:rPr>
                <w:b w:val="0"/>
                <w:lang w:val="en-KE"/>
              </w:rPr>
            </w:pPr>
            <w:r w:rsidRPr="000460E6">
              <w:rPr>
                <w:b w:val="0"/>
                <w:lang w:val="en-KE"/>
              </w:rPr>
              <w:t xml:space="preserve">   </w:t>
            </w:r>
            <w:r w:rsidR="00534E3B" w:rsidRPr="005039E6">
              <w:rPr>
                <w:b w:val="0"/>
                <w:lang w:val="en-KE"/>
              </w:rPr>
              <w:t xml:space="preserve">Design and Laying out of Presentation for the board meeting </w:t>
            </w:r>
          </w:p>
          <w:p w14:paraId="10CB0160" w14:textId="77777777" w:rsidR="00534E3B" w:rsidRPr="00534E3B" w:rsidRDefault="00534E3B" w:rsidP="00534E3B">
            <w:pPr>
              <w:pStyle w:val="Heading4"/>
              <w:numPr>
                <w:ilvl w:val="0"/>
                <w:numId w:val="1"/>
              </w:numPr>
              <w:rPr>
                <w:b w:val="0"/>
                <w:lang w:val="en-KE"/>
              </w:rPr>
            </w:pPr>
            <w:r w:rsidRPr="00534E3B">
              <w:rPr>
                <w:b w:val="0"/>
                <w:lang w:val="en-KE"/>
              </w:rPr>
              <w:t xml:space="preserve">Entering sales figure and other relevant data into a specialized software </w:t>
            </w:r>
          </w:p>
          <w:p w14:paraId="29715076" w14:textId="469A2A06" w:rsidR="004D3011" w:rsidRPr="005039E6" w:rsidRDefault="00534E3B" w:rsidP="00534E3B">
            <w:pPr>
              <w:pStyle w:val="Heading4"/>
              <w:numPr>
                <w:ilvl w:val="0"/>
                <w:numId w:val="1"/>
              </w:numPr>
              <w:rPr>
                <w:b w:val="0"/>
                <w:lang w:val="en-KE"/>
              </w:rPr>
            </w:pPr>
            <w:r w:rsidRPr="005039E6">
              <w:rPr>
                <w:b w:val="0"/>
                <w:lang w:val="en-KE"/>
              </w:rPr>
              <w:t>Maintaining</w:t>
            </w:r>
            <w:r w:rsidRPr="00534E3B">
              <w:rPr>
                <w:b w:val="0"/>
                <w:lang w:val="en-KE"/>
              </w:rPr>
              <w:t xml:space="preserve"> and updating accurate sales records</w:t>
            </w:r>
          </w:p>
          <w:p w14:paraId="11AA33B2" w14:textId="77777777" w:rsidR="00534E3B" w:rsidRPr="005039E6" w:rsidRDefault="00534E3B" w:rsidP="00534E3B">
            <w:pPr>
              <w:rPr>
                <w:lang w:val="en-KE"/>
              </w:rPr>
            </w:pPr>
          </w:p>
          <w:p w14:paraId="6A2A44FF" w14:textId="77777777" w:rsidR="00534E3B" w:rsidRPr="00534E3B" w:rsidRDefault="00534E3B" w:rsidP="00534E3B">
            <w:pPr>
              <w:rPr>
                <w:b/>
                <w:i/>
                <w:lang w:val="en-KE"/>
              </w:rPr>
            </w:pPr>
            <w:proofErr w:type="gramStart"/>
            <w:r w:rsidRPr="00534E3B">
              <w:rPr>
                <w:b/>
                <w:i/>
                <w:lang w:val="en-KE"/>
              </w:rPr>
              <w:t>November  2019</w:t>
            </w:r>
            <w:proofErr w:type="gramEnd"/>
            <w:r w:rsidRPr="00534E3B">
              <w:rPr>
                <w:b/>
                <w:i/>
                <w:lang w:val="en-KE"/>
              </w:rPr>
              <w:t xml:space="preserve"> to December 2019               Kibera Rehabilitation </w:t>
            </w:r>
            <w:proofErr w:type="spellStart"/>
            <w:r w:rsidRPr="00534E3B">
              <w:rPr>
                <w:b/>
                <w:i/>
                <w:lang w:val="en-KE"/>
              </w:rPr>
              <w:t>Center</w:t>
            </w:r>
            <w:proofErr w:type="spellEnd"/>
          </w:p>
          <w:p w14:paraId="72A5D5DB" w14:textId="77777777" w:rsidR="00534E3B" w:rsidRPr="00534E3B" w:rsidRDefault="00534E3B" w:rsidP="00534E3B">
            <w:pPr>
              <w:rPr>
                <w:b/>
                <w:lang w:val="en-KE"/>
              </w:rPr>
            </w:pPr>
            <w:r w:rsidRPr="00534E3B">
              <w:rPr>
                <w:b/>
                <w:i/>
                <w:lang w:val="en-KE"/>
              </w:rPr>
              <w:t xml:space="preserve">                                                                         </w:t>
            </w:r>
          </w:p>
          <w:p w14:paraId="5F0A2FFD" w14:textId="77777777" w:rsidR="00534E3B" w:rsidRPr="00534E3B" w:rsidRDefault="00534E3B" w:rsidP="00534E3B">
            <w:pPr>
              <w:rPr>
                <w:b/>
                <w:u w:val="single"/>
                <w:lang w:val="en-KE"/>
              </w:rPr>
            </w:pPr>
            <w:r w:rsidRPr="00534E3B">
              <w:rPr>
                <w:b/>
                <w:lang w:val="en-KE"/>
              </w:rPr>
              <w:lastRenderedPageBreak/>
              <w:t xml:space="preserve">                                                                         Intern </w:t>
            </w:r>
          </w:p>
          <w:p w14:paraId="24DFD973" w14:textId="77777777" w:rsidR="00534E3B" w:rsidRPr="00534E3B" w:rsidRDefault="00534E3B" w:rsidP="00534E3B">
            <w:pPr>
              <w:rPr>
                <w:b/>
                <w:u w:val="single"/>
                <w:lang w:val="en-KE"/>
              </w:rPr>
            </w:pPr>
            <w:r w:rsidRPr="00534E3B">
              <w:rPr>
                <w:b/>
                <w:u w:val="single"/>
                <w:lang w:val="en-KE"/>
              </w:rPr>
              <w:t xml:space="preserve"> </w:t>
            </w:r>
          </w:p>
          <w:p w14:paraId="3AA5D0C4" w14:textId="2CCD66D6" w:rsidR="00534E3B" w:rsidRPr="00534E3B" w:rsidRDefault="00534E3B" w:rsidP="00534E3B">
            <w:pPr>
              <w:numPr>
                <w:ilvl w:val="0"/>
                <w:numId w:val="2"/>
              </w:numPr>
              <w:rPr>
                <w:lang w:val="en-KE"/>
              </w:rPr>
            </w:pPr>
            <w:r w:rsidRPr="00534E3B">
              <w:rPr>
                <w:lang w:val="en-KE"/>
              </w:rPr>
              <w:t xml:space="preserve"> Assisting clients with daily routines and offering emotional support during recovery process.</w:t>
            </w:r>
          </w:p>
          <w:p w14:paraId="0646CDB1" w14:textId="77777777" w:rsidR="00534E3B" w:rsidRPr="00534E3B" w:rsidRDefault="00534E3B" w:rsidP="00534E3B">
            <w:pPr>
              <w:numPr>
                <w:ilvl w:val="0"/>
                <w:numId w:val="2"/>
              </w:numPr>
              <w:rPr>
                <w:lang w:val="en-KE"/>
              </w:rPr>
            </w:pPr>
            <w:r w:rsidRPr="00534E3B">
              <w:rPr>
                <w:lang w:val="en-KE"/>
              </w:rPr>
              <w:t xml:space="preserve">Maintaining and Organizing patient record </w:t>
            </w:r>
          </w:p>
          <w:p w14:paraId="654DB4A6" w14:textId="77777777" w:rsidR="00534E3B" w:rsidRPr="00534E3B" w:rsidRDefault="00534E3B" w:rsidP="00534E3B">
            <w:pPr>
              <w:numPr>
                <w:ilvl w:val="0"/>
                <w:numId w:val="2"/>
              </w:numPr>
              <w:rPr>
                <w:lang w:val="en-KE"/>
              </w:rPr>
            </w:pPr>
            <w:r w:rsidRPr="00534E3B">
              <w:rPr>
                <w:lang w:val="en-KE"/>
              </w:rPr>
              <w:t xml:space="preserve">  Attending workshops or training session on addiction </w:t>
            </w:r>
          </w:p>
          <w:p w14:paraId="6530D301" w14:textId="77777777" w:rsidR="00534E3B" w:rsidRPr="00534E3B" w:rsidRDefault="00534E3B" w:rsidP="00534E3B">
            <w:pPr>
              <w:rPr>
                <w:lang w:val="en-KE"/>
              </w:rPr>
            </w:pPr>
          </w:p>
          <w:p w14:paraId="7B2897CE" w14:textId="77777777" w:rsidR="004D3011" w:rsidRDefault="004D3011" w:rsidP="00EF52D7"/>
          <w:p w14:paraId="6844BB54" w14:textId="77777777" w:rsidR="00036450" w:rsidRDefault="00000000" w:rsidP="005039E6">
            <w:pPr>
              <w:pStyle w:val="Heading2"/>
              <w:rPr>
                <w:color w:val="FFFFFF" w:themeColor="background1"/>
              </w:rPr>
            </w:pPr>
            <w:sdt>
              <w:sdtPr>
                <w:id w:val="1669594239"/>
                <w:placeholder>
                  <w:docPart w:val="DCEC4162500D4B51BF62881DFDAB2BC4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5039E6">
              <w:rPr>
                <w:color w:val="FFFFFF" w:themeColor="background1"/>
              </w:rPr>
              <w:t>grammi</w:t>
            </w:r>
          </w:p>
          <w:p w14:paraId="5DACF8D2" w14:textId="4578F0CC" w:rsidR="005039E6" w:rsidRDefault="005039E6" w:rsidP="005039E6">
            <w:r>
              <w:t>Programming in c, c++.</w:t>
            </w:r>
          </w:p>
          <w:p w14:paraId="40B08BC0" w14:textId="3BE4220B" w:rsidR="005039E6" w:rsidRDefault="005039E6" w:rsidP="005039E6">
            <w:r>
              <w:t>Website Design.</w:t>
            </w:r>
          </w:p>
          <w:p w14:paraId="603731BC" w14:textId="74F8AC20" w:rsidR="005039E6" w:rsidRDefault="005039E6" w:rsidP="005039E6">
            <w:r>
              <w:t xml:space="preserve">Software </w:t>
            </w:r>
            <w:r w:rsidR="002161BB">
              <w:t>Developer</w:t>
            </w:r>
            <w:r w:rsidR="00587A50">
              <w:t>.</w:t>
            </w:r>
          </w:p>
          <w:p w14:paraId="17B8C52E" w14:textId="77777777" w:rsidR="005039E6" w:rsidRDefault="005039E6" w:rsidP="005039E6"/>
          <w:p w14:paraId="580D10D6" w14:textId="77777777" w:rsidR="005039E6" w:rsidRDefault="005039E6" w:rsidP="005039E6"/>
          <w:p w14:paraId="606486E3" w14:textId="77777777" w:rsidR="005039E6" w:rsidRDefault="005039E6" w:rsidP="005039E6"/>
          <w:p w14:paraId="54D6857E" w14:textId="77777777" w:rsidR="005039E6" w:rsidRDefault="005039E6" w:rsidP="005039E6"/>
          <w:p w14:paraId="634ED1BB" w14:textId="77777777" w:rsidR="005039E6" w:rsidRDefault="005039E6" w:rsidP="005039E6"/>
          <w:p w14:paraId="25465755" w14:textId="77777777" w:rsidR="005039E6" w:rsidRDefault="005039E6" w:rsidP="005039E6"/>
          <w:p w14:paraId="586CF133" w14:textId="77777777" w:rsidR="005039E6" w:rsidRDefault="005039E6" w:rsidP="005039E6"/>
          <w:p w14:paraId="4E301D73" w14:textId="6BAEABDD" w:rsidR="005039E6" w:rsidRPr="005039E6" w:rsidRDefault="005039E6" w:rsidP="005039E6"/>
        </w:tc>
      </w:tr>
    </w:tbl>
    <w:p w14:paraId="780C88D1" w14:textId="77777777" w:rsidR="00BF506E" w:rsidRDefault="00BF506E" w:rsidP="000C45FF">
      <w:pPr>
        <w:tabs>
          <w:tab w:val="left" w:pos="990"/>
        </w:tabs>
      </w:pPr>
    </w:p>
    <w:sectPr w:rsidR="00BF506E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625B0" w14:textId="77777777" w:rsidR="002F459A" w:rsidRDefault="002F459A" w:rsidP="000C45FF">
      <w:r>
        <w:separator/>
      </w:r>
    </w:p>
  </w:endnote>
  <w:endnote w:type="continuationSeparator" w:id="0">
    <w:p w14:paraId="334926CC" w14:textId="77777777" w:rsidR="002F459A" w:rsidRDefault="002F45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5050B" w14:textId="77777777" w:rsidR="002F459A" w:rsidRDefault="002F459A" w:rsidP="000C45FF">
      <w:r>
        <w:separator/>
      </w:r>
    </w:p>
  </w:footnote>
  <w:footnote w:type="continuationSeparator" w:id="0">
    <w:p w14:paraId="40FFCD35" w14:textId="77777777" w:rsidR="002F459A" w:rsidRDefault="002F45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7A2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9E7E13" wp14:editId="0357783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2797C"/>
    <w:multiLevelType w:val="multilevel"/>
    <w:tmpl w:val="AE9886D2"/>
    <w:lvl w:ilvl="0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7B9314E2"/>
    <w:multiLevelType w:val="multilevel"/>
    <w:tmpl w:val="BABC56CA"/>
    <w:lvl w:ilvl="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 w16cid:durableId="363141177">
    <w:abstractNumId w:val="1"/>
  </w:num>
  <w:num w:numId="2" w16cid:durableId="8187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7"/>
    <w:rsid w:val="00036450"/>
    <w:rsid w:val="000460E6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3877"/>
    <w:rsid w:val="002161BB"/>
    <w:rsid w:val="002400EB"/>
    <w:rsid w:val="00256CF7"/>
    <w:rsid w:val="00281FD5"/>
    <w:rsid w:val="002B1D3D"/>
    <w:rsid w:val="002F459A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39E6"/>
    <w:rsid w:val="005262AC"/>
    <w:rsid w:val="00534E3B"/>
    <w:rsid w:val="00587A50"/>
    <w:rsid w:val="005E39D5"/>
    <w:rsid w:val="005F3B61"/>
    <w:rsid w:val="00600670"/>
    <w:rsid w:val="0062123A"/>
    <w:rsid w:val="0064453B"/>
    <w:rsid w:val="00646E75"/>
    <w:rsid w:val="006771D0"/>
    <w:rsid w:val="00715FCB"/>
    <w:rsid w:val="00743101"/>
    <w:rsid w:val="00764C9F"/>
    <w:rsid w:val="0077001F"/>
    <w:rsid w:val="007775E1"/>
    <w:rsid w:val="007867A0"/>
    <w:rsid w:val="007927F5"/>
    <w:rsid w:val="007D33DE"/>
    <w:rsid w:val="00802CA0"/>
    <w:rsid w:val="008F2F5E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E71C6"/>
    <w:rsid w:val="00BF506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2A3C"/>
    <w:rsid w:val="00DA1F4D"/>
    <w:rsid w:val="00DD172A"/>
    <w:rsid w:val="00DE35DA"/>
    <w:rsid w:val="00E25A26"/>
    <w:rsid w:val="00E4381A"/>
    <w:rsid w:val="00E55D74"/>
    <w:rsid w:val="00EF52D7"/>
    <w:rsid w:val="00F60274"/>
    <w:rsid w:val="00F77FB9"/>
    <w:rsid w:val="00FB068F"/>
    <w:rsid w:val="00FD50E2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BBAD1"/>
  <w14:defaultImageDpi w14:val="32767"/>
  <w15:chartTrackingRefBased/>
  <w15:docId w15:val="{B968387E-B5C7-46C9-80BD-FFD85C83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3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ong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7F4F881559418B865E943A252B7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B4BA1-008F-4D61-A83F-C70B9456C5AF}"/>
      </w:docPartPr>
      <w:docPartBody>
        <w:p w:rsidR="008357F0" w:rsidRDefault="00000000">
          <w:pPr>
            <w:pStyle w:val="837F4F881559418B865E943A252B7C53"/>
          </w:pPr>
          <w:r w:rsidRPr="00CB0055">
            <w:t>Contact</w:t>
          </w:r>
        </w:p>
      </w:docPartBody>
    </w:docPart>
    <w:docPart>
      <w:docPartPr>
        <w:name w:val="48901C6CD10B46D19D6196CD1C7C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09247-DAD4-4BA4-B81F-7140B4526E89}"/>
      </w:docPartPr>
      <w:docPartBody>
        <w:p w:rsidR="008357F0" w:rsidRDefault="00000000">
          <w:pPr>
            <w:pStyle w:val="48901C6CD10B46D19D6196CD1C7C4DA4"/>
          </w:pPr>
          <w:r w:rsidRPr="00CB0055">
            <w:t>Hobbies</w:t>
          </w:r>
        </w:p>
      </w:docPartBody>
    </w:docPart>
    <w:docPart>
      <w:docPartPr>
        <w:name w:val="5510FF7504314784958544B8C4683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EA9DD-BF7E-44D8-9B06-2F8920C24C3A}"/>
      </w:docPartPr>
      <w:docPartBody>
        <w:p w:rsidR="008357F0" w:rsidRDefault="00000000">
          <w:pPr>
            <w:pStyle w:val="5510FF7504314784958544B8C468350B"/>
          </w:pPr>
          <w:r w:rsidRPr="00036450">
            <w:t>EDUCATION</w:t>
          </w:r>
        </w:p>
      </w:docPartBody>
    </w:docPart>
    <w:docPart>
      <w:docPartPr>
        <w:name w:val="08A16AC90DAA44C18848D6BB77BF2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308B-2A10-4E53-BD5D-6CD4B1587D18}"/>
      </w:docPartPr>
      <w:docPartBody>
        <w:p w:rsidR="008357F0" w:rsidRDefault="00000000">
          <w:pPr>
            <w:pStyle w:val="08A16AC90DAA44C18848D6BB77BF24FB"/>
          </w:pPr>
          <w:r w:rsidRPr="00036450">
            <w:t>WORK EXPERIENCE</w:t>
          </w:r>
        </w:p>
      </w:docPartBody>
    </w:docPart>
    <w:docPart>
      <w:docPartPr>
        <w:name w:val="DCEC4162500D4B51BF62881DFDAB2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BF15-D082-4D33-B7C3-AFE197C33893}"/>
      </w:docPartPr>
      <w:docPartBody>
        <w:p w:rsidR="008357F0" w:rsidRDefault="00000000">
          <w:pPr>
            <w:pStyle w:val="DCEC4162500D4B51BF62881DFDAB2B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1"/>
    <w:rsid w:val="001F3877"/>
    <w:rsid w:val="008357F0"/>
    <w:rsid w:val="00B46FEA"/>
    <w:rsid w:val="00BE71C6"/>
    <w:rsid w:val="00C3467E"/>
    <w:rsid w:val="00E82C01"/>
    <w:rsid w:val="00E8730F"/>
    <w:rsid w:val="00F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F4F881559418B865E943A252B7C53">
    <w:name w:val="837F4F881559418B865E943A252B7C5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8901C6CD10B46D19D6196CD1C7C4DA4">
    <w:name w:val="48901C6CD10B46D19D6196CD1C7C4DA4"/>
  </w:style>
  <w:style w:type="paragraph" w:customStyle="1" w:styleId="5510FF7504314784958544B8C468350B">
    <w:name w:val="5510FF7504314784958544B8C468350B"/>
  </w:style>
  <w:style w:type="paragraph" w:customStyle="1" w:styleId="08A16AC90DAA44C18848D6BB77BF24FB">
    <w:name w:val="08A16AC90DAA44C18848D6BB77BF24F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DCEC4162500D4B51BF62881DFDAB2BC4">
    <w:name w:val="DCEC4162500D4B51BF62881DFDAB2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F260-77BD-45FC-AC13-9CBCB460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jackton otieno</cp:lastModifiedBy>
  <cp:revision>5</cp:revision>
  <dcterms:created xsi:type="dcterms:W3CDTF">2024-12-02T08:16:00Z</dcterms:created>
  <dcterms:modified xsi:type="dcterms:W3CDTF">2025-04-01T12:11:00Z</dcterms:modified>
</cp:coreProperties>
</file>